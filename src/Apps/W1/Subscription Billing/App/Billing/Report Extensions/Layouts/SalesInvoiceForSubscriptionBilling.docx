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8er2/Q=="/>
          </w:sdtPr>
          <w:sdtContent>
            <w:tc>
              <w:tcPr>
                <w:tcW w:w="2549" w:type="dxa"/>
              </w:tcPr>
              <w:p w:rsidRPr="008179F0" w:rsidR="008179F0" w:rsidP="00D54DEE" w:rsidRDefault="00B84AF7" w14:paraId="0041B603" w14:textId="40B48475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8er2/Q=="/>
          </w:sdtPr>
          <w:sdtContent>
            <w:tc>
              <w:tcPr>
                <w:tcW w:w="2549" w:type="dxa"/>
              </w:tcPr>
              <w:p w:rsidRPr="008179F0" w:rsidR="008179F0" w:rsidP="00D54DEE" w:rsidRDefault="00B84AF7" w14:paraId="73F0484F" w14:textId="6111C42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8er2/Q=="/>
          </w:sdtPr>
          <w:sdtContent>
            <w:tc>
              <w:tcPr>
                <w:tcW w:w="2549" w:type="dxa"/>
              </w:tcPr>
              <w:p w:rsidRPr="008179F0" w:rsidR="008179F0" w:rsidP="00D54DEE" w:rsidRDefault="00B84AF7" w14:paraId="65EC1B88" w14:textId="53B457EE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8er2/Q=="/>
          </w:sdtPr>
          <w:sdtContent>
            <w:tc>
              <w:tcPr>
                <w:tcW w:w="2549" w:type="dxa"/>
              </w:tcPr>
              <w:p w:rsidRPr="008179F0" w:rsidR="008179F0" w:rsidP="00D54DEE" w:rsidRDefault="00B84AF7" w14:paraId="2DE9237F" w14:textId="0C572126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961DC7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961DC7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961DC7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961DC7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961DC7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961DC7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961DC7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961DC7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961DC7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961DC7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tr w:rsidRPr="00FD3C3E" w:rsidR="00D54DEE" w:rsidTr="004406A0" w14:paraId="2BFBA2E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4EB0704C" w14:textId="68789C40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1D0EAC0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6CAAB1B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812FF1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1BD16F8D" w14:textId="77777777">
            <w:pPr>
              <w:pStyle w:val="NoSpacing"/>
            </w:pPr>
          </w:p>
        </w:tc>
        <w:sdt>
          <w:sdtPr>
            <w:rPr>
              <w:b/>
            </w:rPr>
            <w:id w:val="-57405526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ubtotal_Lbl[1]" w:storeItemID="{AF7A6226-6056-400F-ADDA-E1ADA7C08250}"/>
            <w:text/>
            <w:alias w:val="#Nav: /Header/Subtotal_Lbl"/>
            <w:tag w:val="#Nav: Standard_Sales_Invoice/1306"/>
          </w:sdtPr>
          <w:sdtContent>
            <w:tc>
              <w:tcPr>
                <w:tcW w:w="2694" w:type="dxa"/>
                <w:gridSpan w:val="3"/>
              </w:tcPr>
              <w:p w:rsidRPr="00961DC7" w:rsidR="00D54DEE" w:rsidP="00961DC7" w:rsidRDefault="00961DC7" w14:paraId="4CB1254D" w14:textId="69257170">
                <w:pPr>
                  <w:pStyle w:val="NoSpacing"/>
                  <w:rPr>
                    <w:b/>
                  </w:rPr>
                </w:pPr>
                <w:proofErr w:type="spellStart"/>
                <w:r w:rsidRPr="00961DC7">
                  <w:rPr>
                    <w:b/>
                  </w:rPr>
                  <w:t>Subtotal_Lbl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424177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SubTotal[1]" w:storeItemID="{AF7A6226-6056-400F-ADDA-E1ADA7C08250}"/>
            <w:text/>
            <w:alias w:val="#Nav: /Header/Totals/TotalSubTotal"/>
            <w:tag w:val="#Nav: Standard_Sales_Invoice/1306"/>
          </w:sdtPr>
          <w:sdtContent>
            <w:tc>
              <w:tcPr>
                <w:tcW w:w="1682" w:type="dxa"/>
                <w:tcMar>
                  <w:right w:w="0" w:type="dxa"/>
                </w:tcMar>
              </w:tcPr>
              <w:p w:rsidRPr="00961DC7" w:rsidR="00D54DEE" w:rsidP="00961DC7" w:rsidRDefault="00961DC7" w14:paraId="42F0D3D6" w14:textId="09BD34FE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 w:rsidRPr="00961DC7">
                  <w:rPr>
                    <w:b/>
                  </w:rPr>
                  <w:t>TotalSubTotal</w:t>
                </w:r>
                <w:proofErr w:type="spellEnd"/>
              </w:p>
            </w:tc>
          </w:sdtContent>
        </w:sdt>
      </w:tr>
      <w:tr w:rsidRPr="00FD3C3E" w:rsidR="00961DC7" w:rsidTr="004406A0" w14:paraId="471BFFE9" w14:textId="77777777">
        <w:trPr>
          <w:trHeight w:val="227"/>
          <w:jc w:val="right"/>
        </w:trPr>
        <w:tc>
          <w:tcPr>
            <w:tcW w:w="954" w:type="dxa"/>
          </w:tcPr>
          <w:p w:rsidRPr="00FD3C3E" w:rsidR="00961DC7" w:rsidP="00D54DEE" w:rsidRDefault="00961DC7" w14:paraId="1C644034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961DC7" w:rsidP="00D54DEE" w:rsidRDefault="00961DC7" w14:paraId="4CFFDD9C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961DC7" w:rsidP="00D54DEE" w:rsidRDefault="00961DC7" w14:paraId="0EE597E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961DC7" w:rsidP="00D54DEE" w:rsidRDefault="00961DC7" w14:paraId="1900E71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961DC7" w:rsidP="00D54DEE" w:rsidRDefault="00961DC7" w14:paraId="52AE07FD" w14:textId="77777777">
            <w:pPr>
              <w:pStyle w:val="NoSpacing"/>
            </w:pPr>
          </w:p>
        </w:tc>
        <w:sdt>
          <w:sdtPr>
            <w:rPr>
              <w:bCs/>
            </w:rPr>
            <w:id w:val="-54136435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InvoiceDiscountAmount_Lbl[1]" w:storeItemID="{AF7A6226-6056-400F-ADDA-E1ADA7C08250}"/>
            <w:text/>
            <w:alias w:val="#Nav: /Header/InvoiceDiscountAmount_Lbl"/>
            <w:tag w:val="#Nav: Standard_Sales_Invoice/1306"/>
          </w:sdtPr>
          <w:sdtContent>
            <w:tc>
              <w:tcPr>
                <w:tcW w:w="2694" w:type="dxa"/>
                <w:gridSpan w:val="3"/>
              </w:tcPr>
              <w:p w:rsidRPr="00961DC7" w:rsidR="00961DC7" w:rsidP="00961DC7" w:rsidRDefault="00961DC7" w14:paraId="79755C4F" w14:textId="690B557E">
                <w:pPr>
                  <w:pStyle w:val="NoSpacing"/>
                  <w:rPr>
                    <w:bCs/>
                  </w:rPr>
                </w:pPr>
                <w:proofErr w:type="spellStart"/>
                <w:r w:rsidRPr="00961DC7">
                  <w:rPr>
                    <w:bCs/>
                  </w:rPr>
                  <w:t>InvoiceDiscountAmount_Lbl</w:t>
                </w:r>
                <w:proofErr w:type="spellEnd"/>
              </w:p>
            </w:tc>
          </w:sdtContent>
        </w:sdt>
        <w:sdt>
          <w:sdtPr>
            <w:rPr>
              <w:bCs/>
            </w:rPr>
            <w:id w:val="-156672406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InvoiceDiscountAmount[1]" w:storeItemID="{AF7A6226-6056-400F-ADDA-E1ADA7C08250}"/>
            <w:text/>
            <w:alias w:val="#Nav: /Header/Totals/TotalInvoiceDiscountAmount"/>
            <w:tag w:val="#Nav: Standard_Sales_Invoice/1306"/>
          </w:sdtPr>
          <w:sdtContent>
            <w:tc>
              <w:tcPr>
                <w:tcW w:w="1682" w:type="dxa"/>
                <w:tcMar>
                  <w:right w:w="0" w:type="dxa"/>
                </w:tcMar>
              </w:tcPr>
              <w:p w:rsidRPr="00961DC7" w:rsidR="00961DC7" w:rsidP="00961DC7" w:rsidRDefault="00961DC7" w14:paraId="26633604" w14:textId="27A58E48">
                <w:pPr>
                  <w:pStyle w:val="NoSpacing"/>
                  <w:jc w:val="right"/>
                  <w:rPr>
                    <w:bCs/>
                  </w:rPr>
                </w:pPr>
                <w:proofErr w:type="spellStart"/>
                <w:r w:rsidRPr="00961DC7">
                  <w:rPr>
                    <w:bCs/>
                  </w:rPr>
                  <w:t>TotalInvoiceDiscountAmount</w:t>
                </w:r>
                <w:proofErr w:type="spellEnd"/>
              </w:p>
            </w:tc>
          </w:sdtContent>
        </w:sdt>
      </w:tr>
      <w:tr w:rsidRPr="00FD3C3E" w:rsidR="00961DC7" w:rsidTr="004406A0" w14:paraId="3AA2F2AA" w14:textId="77777777">
        <w:trPr>
          <w:trHeight w:val="227"/>
          <w:jc w:val="right"/>
        </w:trPr>
        <w:tc>
          <w:tcPr>
            <w:tcW w:w="954" w:type="dxa"/>
          </w:tcPr>
          <w:p w:rsidRPr="00FD3C3E" w:rsidR="00961DC7" w:rsidP="00D54DEE" w:rsidRDefault="00961DC7" w14:paraId="04527102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961DC7" w:rsidP="00D54DEE" w:rsidRDefault="00961DC7" w14:paraId="69C614FE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961DC7" w:rsidP="00D54DEE" w:rsidRDefault="00961DC7" w14:paraId="6F20481C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961DC7" w:rsidP="00D54DEE" w:rsidRDefault="00961DC7" w14:paraId="447B5355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961DC7" w:rsidP="00D54DEE" w:rsidRDefault="00961DC7" w14:paraId="4A38B2C7" w14:textId="77777777">
            <w:pPr>
              <w:pStyle w:val="NoSpacing"/>
            </w:pPr>
          </w:p>
        </w:tc>
        <w:sdt>
          <w:sdtPr>
            <w:rPr>
              <w:b/>
            </w:rPr>
            <w:id w:val="-92757282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ExcludingVATText[1]" w:storeItemID="{AF7A6226-6056-400F-ADDA-E1ADA7C08250}"/>
            <w:text/>
            <w:alias w:val="#Nav: /Header/Totals/TotalExcludingVATText"/>
            <w:tag w:val="#Nav: Standard_Sales_Invoice/1306"/>
          </w:sdtPr>
          <w:sdtContent>
            <w:tc>
              <w:tcPr>
                <w:tcW w:w="2694" w:type="dxa"/>
                <w:gridSpan w:val="3"/>
              </w:tcPr>
              <w:p w:rsidRPr="00961DC7" w:rsidR="00961DC7" w:rsidP="00961DC7" w:rsidRDefault="00961DC7" w14:paraId="7C2F6065" w14:textId="182B1E1F">
                <w:pPr>
                  <w:pStyle w:val="NoSpacing"/>
                  <w:rPr>
                    <w:b/>
                  </w:rPr>
                </w:pPr>
                <w:proofErr w:type="spellStart"/>
                <w:r w:rsidRPr="00961DC7">
                  <w:rPr>
                    <w:b/>
                  </w:rPr>
                  <w:t>TotalExcludingVATText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8357746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NetAmount[1]" w:storeItemID="{AF7A6226-6056-400F-ADDA-E1ADA7C08250}"/>
            <w:text/>
            <w:alias w:val="#Nav: /Header/Totals/TotalNetAmount"/>
            <w:tag w:val="#Nav: Standard_Sales_Invoice/1306"/>
          </w:sdtPr>
          <w:sdtContent>
            <w:tc>
              <w:tcPr>
                <w:tcW w:w="1682" w:type="dxa"/>
                <w:tcMar>
                  <w:right w:w="0" w:type="dxa"/>
                </w:tcMar>
              </w:tcPr>
              <w:p w:rsidRPr="00961DC7" w:rsidR="00961DC7" w:rsidP="00961DC7" w:rsidRDefault="00961DC7" w14:paraId="4091F64E" w14:textId="65DE8B9A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TotalNetAmount</w:t>
                </w:r>
                <w:proofErr w:type="spellEnd"/>
              </w:p>
            </w:tc>
          </w:sdtContent>
        </w:sdt>
      </w:tr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sdt>
          <w:sdtPr>
            <w:id w:val="3727371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VATAmount_Lbl[1]" w:storeItemID="{AF7A6226-6056-400F-ADDA-E1ADA7C08250}"/>
            <w:text/>
            <w:alias w:val="#Nav: /Header/VATAmount_Lbl"/>
            <w:tag w:val="#Nav: Standard_Sales_Invoice/1306"/>
          </w:sdtPr>
          <w:sdtContent>
            <w:tc>
              <w:tcPr>
                <w:tcW w:w="2694" w:type="dxa"/>
                <w:gridSpan w:val="3"/>
              </w:tcPr>
              <w:p w:rsidRPr="00FD3C3E" w:rsidR="00D54DEE" w:rsidP="00D54DEE" w:rsidRDefault="00961DC7" w14:paraId="14DE5AC0" w14:textId="233D31FD">
                <w:pPr>
                  <w:pStyle w:val="NoSpacing"/>
                </w:pPr>
                <w:proofErr w:type="spellStart"/>
                <w:r>
                  <w:t>VATAmount_Lbl</w:t>
                </w:r>
                <w:proofErr w:type="spellEnd"/>
              </w:p>
            </w:tc>
          </w:sdtContent>
        </w:sdt>
        <w:sdt>
          <w:sdtPr>
            <w:rPr>
              <w:bCs/>
            </w:rPr>
            <w:id w:val="205419186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VATAmount[1]" w:storeItemID="{AF7A6226-6056-400F-ADDA-E1ADA7C08250}"/>
            <w:text/>
            <w:alias w:val="#Nav: /Header/Totals/TotalVATAmount"/>
            <w:tag w:val="#Nav: Standard_Sales_Invoice/1306"/>
          </w:sdtPr>
          <w:sdtContent>
            <w:tc>
              <w:tcPr>
                <w:tcW w:w="1682" w:type="dxa"/>
                <w:tcMar>
                  <w:right w:w="0" w:type="dxa"/>
                </w:tcMar>
              </w:tcPr>
              <w:p w:rsidRPr="00FD3C3E" w:rsidR="00D54DEE" w:rsidP="00961DC7" w:rsidRDefault="00961DC7" w14:paraId="314C271B" w14:textId="05732A42">
                <w:pPr>
                  <w:pStyle w:val="NoSpacing"/>
                  <w:jc w:val="right"/>
                </w:pPr>
                <w:proofErr w:type="spellStart"/>
                <w:r w:rsidRPr="00961DC7">
                  <w:rPr>
                    <w:bCs/>
                  </w:rPr>
                  <w:t>TotalVATAmount</w:t>
                </w:r>
                <w:proofErr w:type="spellEnd"/>
              </w:p>
            </w:tc>
          </w:sdtContent>
        </w:sdt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id w:val="1568844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IncludingVATText[1]" w:storeItemID="{AF7A6226-6056-400F-ADDA-E1ADA7C08250}"/>
            <w:text/>
            <w:alias w:val="#Nav: /Header/Totals/TotalIncludingVATText"/>
            <w:tag w:val="#Nav: Standard_Sales_Invoice/1306"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961DC7" w14:paraId="1EBB327D" w14:textId="4DD257FB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5523093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IncludingVAT[1]" w:storeItemID="{AF7A6226-6056-400F-ADDA-E1ADA7C08250}"/>
            <w:text/>
            <w:alias w:val="#Nav: /Header/Totals/TotalAmountIncludingVAT"/>
            <w:tag w:val="#Nav: Standard_Sales_Invoice/1306"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961DC7" w14:paraId="0E8CAC98" w14:textId="6216C8BF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61DC7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61DC7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961DC7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961DC7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961DC7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="00BA4252" w:rsidP="00961DC7" w:rsidRDefault="00123A7D" w14:paraId="7A0295B4" w14:textId="74D14715">
                  <w:pPr>
                    <w:pStyle w:val="Style1"/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tbl>
      <w:tblPr>
        <w:tblStyle w:val="TableGrid"/>
        <w:tblW w:w="105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1133"/>
        <w:gridCol w:w="964"/>
        <w:gridCol w:w="567"/>
        <w:gridCol w:w="851"/>
        <w:gridCol w:w="964"/>
        <w:gridCol w:w="1021"/>
        <w:gridCol w:w="907"/>
        <w:gridCol w:w="794"/>
        <w:gridCol w:w="907"/>
        <w:gridCol w:w="2438"/>
      </w:tblGrid>
      <w:sdt>
        <w:sdtPr>
          <w:rPr>
            <w:rFonts w:ascii="Segoe UI" w:hAnsi="Segoe UI" w:cs="Segoe UI" w:eastAsiaTheme="minorEastAsia"/>
            <w:b/>
            <w:bCs/>
            <w:sz w:val="14"/>
            <w:szCs w:val="14"/>
          </w:rPr>
          <w:alias w:val="#Nav: /Header/ContractBillingDetailsMapping"/>
          <w:tag w:val="#Nav: Standard_Sales_Invoice/1306"/>
          <w:id w:val="220329604"/>
          <w15:dataBinding w:prefixMappings="xmlns:ns0='urn:microsoft-dynamics-nav/reports/Standard_Sales_Invoice/1306/'" w:xpath="/ns0:NavWordReportXmlPart[1]/ns0:Header[1]/ns0:ContractBillingDetailsMapping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 w:eastAsiaTheme="minorEastAsia"/>
                <w:b/>
                <w:bCs/>
                <w:sz w:val="14"/>
                <w:szCs w:val="14"/>
              </w:rPr>
              <w:id w:val="1364941104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4E5D8B" w:rsidR="00BA4252" w:rsidTr="0001790A" w14:paraId="43C26361" w14:textId="77777777">
                <w:tc>
                  <w:tcPr>
                    <w:tcW w:w="1133" w:type="dxa"/>
                    <w:tcBorders>
                      <w:bottom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ContractNoLbl"/>
                      <w:tag w:val="#Nav: Standard_Sales_Invoice/1306"/>
                      <w:id w:val="-1414548452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ContractNoLbl[1]" w:storeItemID="{AF7A6226-6056-400F-ADDA-E1ADA7C08250}"/>
                      <w:text/>
                    </w:sdtPr>
                    <w:sdtContent>
                      <w:p w:rsidRPr="004E5D8B" w:rsidR="00BA4252" w:rsidP="00961DC7" w:rsidRDefault="00BA4252" w14:paraId="5842DE86" w14:textId="28DD88DB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580388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ContractBillingDetailsContractNoLbl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64" w:type="dxa"/>
                    <w:tcBorders>
                      <w:bottom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PositionNoLbl"/>
                      <w:tag w:val="#Nav: Standard_Sales_Invoice/1306"/>
                      <w:id w:val="563840068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PositionNoLbl[1]" w:storeItemID="{AF7A6226-6056-400F-ADDA-E1ADA7C08250}"/>
                      <w:text/>
                    </w:sdtPr>
                    <w:sdtContent>
                      <w:p w:rsidRPr="004E5D8B" w:rsidR="00BA4252" w:rsidP="00961DC7" w:rsidRDefault="00BA4252" w14:paraId="185FA9A7" w14:textId="3A314FC3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ContractBillingDetailsPositionNoLbl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6011" w:type="dxa"/>
                    <w:gridSpan w:val="7"/>
                    <w:tcBorders>
                      <w:bottom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PositionDescriptionLbl"/>
                      <w:tag w:val="#Nav: Standard_Sales_Invoice/1306"/>
                      <w:id w:val="-1916080924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PositionDescriptionLbl[1]" w:storeItemID="{AF7A6226-6056-400F-ADDA-E1ADA7C08250}"/>
                      <w:text/>
                    </w:sdtPr>
                    <w:sdtContent>
                      <w:p w:rsidRPr="004E5D8B" w:rsidR="00BA4252" w:rsidP="00961DC7" w:rsidRDefault="00BA4252" w14:paraId="28FC1F85" w14:textId="254799D8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ContractBillingDetailsPositionDescriptionLbl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438" w:type="dxa"/>
                    <w:tcBorders>
                      <w:bottom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CustomerLbl"/>
                      <w:tag w:val="#Nav: Standard_Sales_Invoice/1306"/>
                      <w:id w:val="-1822645877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CustomerLbl[1]" w:storeItemID="{AF7A6226-6056-400F-ADDA-E1ADA7C08250}"/>
                      <w:text/>
                    </w:sdtPr>
                    <w:sdtContent>
                      <w:p w:rsidRPr="004E5D8B" w:rsidR="00BA4252" w:rsidP="00961DC7" w:rsidRDefault="00BA4252" w14:paraId="6B51FF77" w14:textId="3D3587FD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ContractBillingDetailsCustomerLbl</w:t>
                        </w:r>
                        <w:proofErr w:type="spellEnd"/>
                      </w:p>
                    </w:sdtContent>
                  </w:sdt>
                </w:tc>
              </w:tr>
              <w:tr w:rsidRPr="004E5D8B" w:rsidR="00BA4252" w:rsidTr="0001790A" w14:paraId="685FB840" w14:textId="77777777">
                <w:trPr>
                  <w:trHeight w:val="57" w:hRule="exact"/>
                </w:trPr>
                <w:tc>
                  <w:tcPr>
                    <w:tcW w:w="1133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136B507D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64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16FB937E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67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C561892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851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1DF9840A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64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084B35CC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021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85B957F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7C83006D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94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8B446E4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71064E1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438" w:type="dxa"/>
                    <w:tcBorders>
                      <w:top w:val="single" w:color="auto" w:sz="4" w:space="0"/>
                    </w:tcBorders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5AFAF396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 w:eastAsiaTheme="minorEastAsia"/>
                    <w:sz w:val="14"/>
                    <w:szCs w:val="14"/>
                  </w:rPr>
                  <w:alias w:val="#Nav: /Header/ContractBillingDetailsMapping/ContractBillingDetailsGrouping"/>
                  <w:tag w:val="#Nav: Standard_Sales_Invoice/1306"/>
                  <w:id w:val="-240490063"/>
                  <w15:dataBinding w:prefixMappings="xmlns:ns0='urn:microsoft-dynamics-nav/reports/Standard_Sales_Invoice/1306/'" w:xpath="/ns0:NavWordReportXmlPart[1]/ns0:Header[1]/ns0:ContractBillingDetailsMapping[1]/ns0:ContractBillingDetailsGrouping" w:storeItemID="{AF7A6226-6056-400F-ADDA-E1ADA7C08250}"/>
                  <w15:repeatingSection/>
                </w:sdtPr>
                <w:sdtContent>
                  <w:sdt>
                    <w:sdtPr>
                      <w:rPr>
                        <w:rFonts w:ascii="Segoe UI" w:hAnsi="Segoe UI" w:cs="Segoe UI" w:eastAsiaTheme="minorEastAsia"/>
                        <w:sz w:val="14"/>
                        <w:szCs w:val="14"/>
                      </w:rPr>
                      <w:id w:val="-136270399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4E5D8B" w:rsidR="00BA4252" w:rsidTr="0001790A" w14:paraId="06E81096" w14:textId="77777777">
                        <w:tc>
                          <w:tcPr>
                            <w:tcW w:w="1133" w:type="dxa"/>
                            <w:tcBorders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ContractNo"/>
                              <w:tag w:val="#Nav: Standard_Sales_Invoice/1306"/>
                              <w:id w:val="-50597980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ontractNo[1]" w:storeItemID="{AF7A6226-6056-400F-ADDA-E1ADA7C08250}"/>
                              <w:text/>
                            </w:sdtPr>
                            <w:sdtContent>
                              <w:p w:rsidRPr="004E5D8B" w:rsidR="00BA4252" w:rsidP="00961DC7" w:rsidRDefault="00BA4252" w14:paraId="3B2C6BA2" w14:textId="10503ACA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580388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ContractBillingDetailsContractNo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PositionNo"/>
                              <w:tag w:val="#Nav: Standard_Sales_Invoice/1306"/>
                              <w:id w:val="-124448803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PositionNo[1]" w:storeItemID="{AF7A6226-6056-400F-ADDA-E1ADA7C08250}"/>
                              <w:text/>
                            </w:sdtPr>
                            <w:sdtContent>
                              <w:p w:rsidRPr="004E5D8B" w:rsidR="00BA4252" w:rsidP="00961DC7" w:rsidRDefault="00BA4252" w14:paraId="3229ED69" w14:textId="0E11C61A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ContractBillingDetailsPositionNo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6011" w:type="dxa"/>
                            <w:gridSpan w:val="7"/>
                            <w:tcBorders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PositionDescription"/>
                              <w:tag w:val="#Nav: Standard_Sales_Invoice/1306"/>
                              <w:id w:val="65458160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PositionDescription[1]" w:storeItemID="{AF7A6226-6056-400F-ADDA-E1ADA7C08250}"/>
                              <w:text/>
                            </w:sdtPr>
                            <w:sdtContent>
                              <w:p w:rsidRPr="004E5D8B" w:rsidR="00BA4252" w:rsidP="00961DC7" w:rsidRDefault="00BA4252" w14:paraId="0D859A88" w14:textId="36AFDB72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ContractBillingDetailsPositionDescription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8" w:type="dxa"/>
                            <w:tcBorders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CustomerName"/>
                              <w:tag w:val="#Nav: Standard_Sales_Invoice/1306"/>
                              <w:id w:val="-68313011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ustomerName[1]" w:storeItemID="{AF7A6226-6056-400F-ADDA-E1ADA7C08250}"/>
                              <w:text/>
                            </w:sdtPr>
                            <w:sdtContent>
                              <w:p w:rsidRPr="004E5D8B" w:rsidR="00BA4252" w:rsidP="00961DC7" w:rsidRDefault="00BA4252" w14:paraId="59860E86" w14:textId="34D1B1F3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ContractBillingDetailsCustomerName</w:t>
                                </w:r>
                              </w:p>
                            </w:sdtContent>
                          </w:sdt>
                        </w:tc>
                      </w:tr>
                      <w:tr w:rsidR="00BA4252" w:rsidTr="0001790A" w14:paraId="40E36DA7" w14:textId="77777777">
                        <w:tc>
                          <w:tcPr>
                            <w:tcW w:w="1133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170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StartDateLbl"/>
                              <w:tag w:val="#Nav: Standard_Sales_Invoice/1306"/>
                              <w:id w:val="-170393396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StartDateLbl[1]" w:storeItemID="{AF7A6226-6056-400F-ADDA-E1ADA7C08250}"/>
                              <w:text/>
                            </w:sdtPr>
                            <w:sdtContent>
                              <w:p w:rsidR="00BA4252" w:rsidP="00961DC7" w:rsidRDefault="00BA4252" w14:paraId="0FD0FF2C" w14:textId="6AB8C3B1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ContractBillingDetailsStartDateLbl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EndDateLbl"/>
                              <w:tag w:val="#Nav: Standard_Sales_Invoice/1306"/>
                              <w:id w:val="-204289626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EndDateLbl[1]" w:storeItemID="{AF7A6226-6056-400F-ADDA-E1ADA7C08250}"/>
                              <w:text/>
                            </w:sdtPr>
                            <w:sdtContent>
                              <w:p w:rsidR="00BA4252" w:rsidP="00961DC7" w:rsidRDefault="00BA4252" w14:paraId="5FD9E2B2" w14:textId="6B129654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ContractBillingDetailsEndDateLbl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567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aysLbl"/>
                              <w:tag w:val="#Nav: Standard_Sales_Invoice/1306"/>
                              <w:id w:val="-572964943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aysLbl[1]" w:storeItemID="{AF7A6226-6056-400F-ADDA-E1ADA7C08250}"/>
                              <w:text/>
                            </w:sdtPr>
                            <w:sdtContent>
                              <w:p w:rsidR="00BA4252" w:rsidP="00961DC7" w:rsidRDefault="00BA4252" w14:paraId="44DAAAD8" w14:textId="6687484B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ContractBillingDetailsDaysLbl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51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QtyLbl"/>
                              <w:tag w:val="#Nav: Standard_Sales_Invoice/1306"/>
                              <w:id w:val="-53134545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QtyLbl[1]" w:storeItemID="{AF7A6226-6056-400F-ADDA-E1ADA7C08250}"/>
                              <w:text/>
                            </w:sdtPr>
                            <w:sdtContent>
                              <w:p w:rsidR="00BA4252" w:rsidP="00961DC7" w:rsidRDefault="00BA4252" w14:paraId="13D8F4B1" w14:textId="4F544D68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ContractBillingDetailsQtyLbl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SalesPriceLbl"/>
                              <w:tag w:val="#Nav: Standard_Sales_Invoice/1306"/>
                              <w:id w:val="-110611668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SalesPriceLbl[1]" w:storeItemID="{AF7A6226-6056-400F-ADDA-E1ADA7C08250}"/>
                              <w:text/>
                            </w:sdtPr>
                            <w:sdtContent>
                              <w:p w:rsidR="00BA4252" w:rsidP="00961DC7" w:rsidRDefault="00BA4252" w14:paraId="052FE413" w14:textId="0F162153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ContractBillingDetailsSalesPriceLbl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1021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iscountPercentLbl"/>
                              <w:tag w:val="#Nav: Standard_Sales_Invoice/1306"/>
                              <w:id w:val="-204319390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iscountPercentLbl[1]" w:storeItemID="{AF7A6226-6056-400F-ADDA-E1ADA7C08250}"/>
                              <w:text/>
                            </w:sdtPr>
                            <w:sdtContent>
                              <w:p w:rsidR="00BA4252" w:rsidP="00961DC7" w:rsidRDefault="00671396" w14:paraId="194D621B" w14:textId="70212883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ContractBillingDetailsDiscountPercentLbl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iscountAmountLbl"/>
                              <w:tag w:val="#Nav: Standard_Sales_Invoice/1306"/>
                              <w:id w:val="-1232917054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iscountAmountLbl[1]" w:storeItemID="{AF7A6226-6056-400F-ADDA-E1ADA7C08250}"/>
                              <w:text/>
                            </w:sdtPr>
                            <w:sdtContent>
                              <w:p w:rsidR="00BA4252" w:rsidP="00961DC7" w:rsidRDefault="00BA4252" w14:paraId="48B957EF" w14:textId="16B93C12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ContractBillingDetailsDiscountAmountLbl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94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AmountLbl"/>
                              <w:tag w:val="#Nav: Standard_Sales_Invoice/1306"/>
                              <w:id w:val="26905058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AmountLbl[1]" w:storeItemID="{AF7A6226-6056-400F-ADDA-E1ADA7C08250}"/>
                              <w:text/>
                            </w:sdtPr>
                            <w:sdtContent>
                              <w:p w:rsidR="00BA4252" w:rsidP="00961DC7" w:rsidRDefault="00BA4252" w14:paraId="096F5986" w14:textId="4DE93E36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ContractBillingDetailsAmountLbl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CurrencyCodeLbl"/>
                              <w:tag w:val="#Nav: Standard_Sales_Invoice/1306"/>
                              <w:id w:val="542643813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urrencyCodeLbl[1]" w:storeItemID="{AF7A6226-6056-400F-ADDA-E1ADA7C08250}"/>
                              <w:text/>
                            </w:sdtPr>
                            <w:sdtContent>
                              <w:p w:rsidR="00BA4252" w:rsidP="00961DC7" w:rsidRDefault="00BA4252" w14:paraId="0FCA1A29" w14:textId="64363F6D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ContractBillingDetailsCurrencyCodeLbl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8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escriptionLbl"/>
                              <w:tag w:val="#Nav: Standard_Sales_Invoice/1306"/>
                              <w:id w:val="33334270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escriptionLbl[1]" w:storeItemID="{AF7A6226-6056-400F-ADDA-E1ADA7C08250}"/>
                              <w:text/>
                            </w:sdtPr>
                            <w:sdtContent>
                              <w:p w:rsidR="00BA4252" w:rsidP="00961DC7" w:rsidRDefault="00BA4252" w14:paraId="575A5E60" w14:textId="3A23C952">
                                <w:pPr>
                                  <w:pStyle w:val="LeftAlignment"/>
                                </w:pPr>
                                <w:proofErr w:type="spellStart"/>
                                <w:r>
                                  <w:t>ContractBillingDetailsDescriptionLbl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  <w:tr w:rsidR="00BA4252" w:rsidTr="0001790A" w14:paraId="267802EC" w14:textId="77777777">
                        <w:trPr>
                          <w:trHeight w:val="57" w:hRule="exact"/>
                        </w:trPr>
                        <w:tc>
                          <w:tcPr>
                            <w:tcW w:w="1133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6FF28545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45EF8D9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1217DEDB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38CD3AD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34574EA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147142E0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581F358F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405692E7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544E8D9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2438" w:type="dxa"/>
                            <w:tcBorders>
                              <w:top w:val="single" w:color="AEAAAA" w:themeColor="background2" w:themeShade="BF" w:sz="4" w:space="0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649AECB7" w14:textId="77777777">
                            <w:pPr>
                              <w:pStyle w:val="LeftAlignment"/>
                            </w:pPr>
                          </w:p>
                        </w:tc>
                      </w:tr>
                      <w:sdt>
                        <w:sdtPr>
                          <w:alias w:val="#Nav: /Header/ContractBillingDetailsMapping/ContractBillingDetailsGrouping/ContractBillingDetails"/>
                          <w:tag w:val="#Nav: Standard_Sales_Invoice/1306"/>
                          <w:id w:val="-563416373"/>
                          <w15:dataBinding w:prefixMappings="xmlns:ns0='urn:microsoft-dynamics-nav/reports/Standard_Sales_Invoice/1306/'" w:xpath="/ns0:NavWordReportXmlPart[1]/ns0:Header[1]/ns0:ContractBillingDetailsMapping[1]/ns0:ContractBillingDetailsGrouping[1]/ns0:ContractBillingDetails" w:storeItemID="{AF7A6226-6056-400F-ADDA-E1ADA7C08250}"/>
                          <w15:repeatingSection/>
                        </w:sdtPr>
                        <w:sdtContent>
                          <w:sdt>
                            <w:sdtPr>
                              <w:id w:val="100469544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="00BA4252" w:rsidTr="0001790A" w14:paraId="26CAA9D1" w14:textId="77777777">
                                <w:tc>
                                  <w:tcPr>
                                    <w:tcW w:w="1133" w:type="dxa"/>
                                    <w:tcMar>
                                      <w:left w:w="170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StartDate"/>
                                      <w:tag w:val="#Nav: Standard_Sales_Invoice/1306"/>
                                      <w:id w:val="295262913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StartDate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A4252" w14:paraId="6514D46D" w14:textId="77B2289A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ContractBillingDetailsStartDate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64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EndDate"/>
                                      <w:tag w:val="#Nav: Standard_Sales_Invoice/1306"/>
                                      <w:id w:val="1537238248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EndDate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A4252" w14:paraId="6B263861" w14:textId="483ED725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ContractBillingDetailsEndDate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567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Days"/>
                                      <w:tag w:val="#Nav: Standard_Sales_Invoice/1306"/>
                                      <w:id w:val="-1146821645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ays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84AF7" w14:paraId="344DD8D3" w14:textId="55EFB484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ContractBillingDetailsDays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51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Quantity"/>
                                      <w:tag w:val="#Nav: Standard_Sales_Invoice/1306"/>
                                      <w:id w:val="-308706844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Quantity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A4252" w14:paraId="2983EC99" w14:textId="4AAD561D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ContractBillingDetailsQuantity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64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SalesPrice"/>
                                      <w:tag w:val="#Nav: Standard_Sales_Invoice/1306"/>
                                      <w:id w:val="211725055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SalesPrice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A4252" w14:paraId="45186A2C" w14:textId="278BF3EE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ContractBillingDetailsSalesPrice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1021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DiscountPercent"/>
                                      <w:tag w:val="#Nav: Standard_Sales_Invoice/1306"/>
                                      <w:id w:val="1600913980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iscountPercent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A4252" w14:paraId="54ADE37D" w14:textId="1CC0E8F9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ContractBillingDetailsDiscountPercent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07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BillingDiscountAmount"/>
                                      <w:tag w:val="#Nav: Standard_Sales_Invoice/1306"/>
                                      <w:id w:val="-73678132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BillingDiscountAmount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A4252" w14:paraId="2DFD1385" w14:textId="47C84BA8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ContractBillingDetailsBillingDiscountAmount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94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BillingAmount"/>
                                      <w:tag w:val="#Nav: Standard_Sales_Invoice/1306"/>
                                      <w:id w:val="161817942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BillingAmount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A4252" w14:paraId="60E29860" w14:textId="035A09E3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ContractBillingDetailsBillingAmount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07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CurrencyCode"/>
                                      <w:tag w:val="#Nav: Standard_Sales_Invoice/1306"/>
                                      <w:id w:val="-206686061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CurrencyCode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A4252" w14:paraId="6FFC8A84" w14:textId="3C9F32AB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ContractBillingDetailsCurrencyCode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2438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Description"/>
                                      <w:tag w:val="#Nav: Standard_Sales_Invoice/1306"/>
                                      <w:id w:val="46215855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escription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961DC7" w:rsidRDefault="00BA4252" w14:paraId="465ADC85" w14:textId="4638D811">
                                        <w:pPr>
                                          <w:pStyle w:val="LeftAlignment"/>
                                        </w:pPr>
                                        <w:proofErr w:type="spellStart"/>
                                        <w:r>
                                          <w:t>ContractBillingDetailsDescription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tbl>
    <w:p w:rsidRPr="00BA4252" w:rsidR="00BA4252" w:rsidP="00BA4252" w:rsidRDefault="00BA4252" w14:paraId="469B8B7C" w14:textId="77777777">
      <w:pPr>
        <w:pStyle w:val="Style1"/>
        <w:rPr>
          <w:color w:val="auto"/>
          <w:sz w:val="20"/>
        </w:rPr>
      </w:pPr>
    </w:p>
    <w:sectPr w:rsidRPr="00BA4252" w:rsidR="00BA4252" w:rsidSect="006412D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27ED" w:rsidP="00E40C63" w:rsidRDefault="000927ED" w14:paraId="60BD34D4" w14:textId="77777777">
      <w:pPr>
        <w:spacing w:after="0"/>
      </w:pPr>
      <w:r>
        <w:separator/>
      </w:r>
    </w:p>
  </w:endnote>
  <w:endnote w:type="continuationSeparator" w:id="0">
    <w:p w:rsidR="000927ED" w:rsidP="00E40C63" w:rsidRDefault="000927ED" w14:paraId="0E9FC57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27ED" w:rsidP="00E40C63" w:rsidRDefault="000927ED" w14:paraId="71A3393A" w14:textId="77777777">
      <w:pPr>
        <w:spacing w:after="0"/>
      </w:pPr>
      <w:r>
        <w:separator/>
      </w:r>
    </w:p>
  </w:footnote>
  <w:footnote w:type="continuationSeparator" w:id="0">
    <w:p w:rsidR="000927ED" w:rsidP="00E40C63" w:rsidRDefault="000927ED" w14:paraId="6B22411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351"/>
    <w:rsid w:val="00052A25"/>
    <w:rsid w:val="00060755"/>
    <w:rsid w:val="00061513"/>
    <w:rsid w:val="00070EE8"/>
    <w:rsid w:val="00074151"/>
    <w:rsid w:val="000844A3"/>
    <w:rsid w:val="0008693A"/>
    <w:rsid w:val="000927ED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41F58"/>
    <w:rsid w:val="00151C73"/>
    <w:rsid w:val="00157F4D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0D1"/>
    <w:rsid w:val="00337723"/>
    <w:rsid w:val="00355E20"/>
    <w:rsid w:val="00374316"/>
    <w:rsid w:val="0038349C"/>
    <w:rsid w:val="00394029"/>
    <w:rsid w:val="0039756E"/>
    <w:rsid w:val="003A0907"/>
    <w:rsid w:val="003A136F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D10F9"/>
    <w:rsid w:val="004E18A1"/>
    <w:rsid w:val="004F2432"/>
    <w:rsid w:val="005008BF"/>
    <w:rsid w:val="0051660C"/>
    <w:rsid w:val="00524FE6"/>
    <w:rsid w:val="00532E23"/>
    <w:rsid w:val="00540256"/>
    <w:rsid w:val="00543913"/>
    <w:rsid w:val="00545960"/>
    <w:rsid w:val="00552846"/>
    <w:rsid w:val="00563DCD"/>
    <w:rsid w:val="00565DCB"/>
    <w:rsid w:val="005731CF"/>
    <w:rsid w:val="00580388"/>
    <w:rsid w:val="00587157"/>
    <w:rsid w:val="00595F7F"/>
    <w:rsid w:val="005963DE"/>
    <w:rsid w:val="005A0994"/>
    <w:rsid w:val="005B202B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2D8"/>
    <w:rsid w:val="006418FA"/>
    <w:rsid w:val="00671396"/>
    <w:rsid w:val="0067225B"/>
    <w:rsid w:val="00677AD5"/>
    <w:rsid w:val="0068273F"/>
    <w:rsid w:val="00683CCE"/>
    <w:rsid w:val="00684C66"/>
    <w:rsid w:val="00684EEB"/>
    <w:rsid w:val="006907F2"/>
    <w:rsid w:val="006A2A7B"/>
    <w:rsid w:val="006B3526"/>
    <w:rsid w:val="006B6D9A"/>
    <w:rsid w:val="006C30D9"/>
    <w:rsid w:val="006C4581"/>
    <w:rsid w:val="006C6796"/>
    <w:rsid w:val="006D4B90"/>
    <w:rsid w:val="006D5048"/>
    <w:rsid w:val="006D64AE"/>
    <w:rsid w:val="006F2626"/>
    <w:rsid w:val="006F7E85"/>
    <w:rsid w:val="00710C91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5E53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1DC7"/>
    <w:rsid w:val="00966D04"/>
    <w:rsid w:val="00972E96"/>
    <w:rsid w:val="00977150"/>
    <w:rsid w:val="00982950"/>
    <w:rsid w:val="00991278"/>
    <w:rsid w:val="0099175E"/>
    <w:rsid w:val="009943A4"/>
    <w:rsid w:val="00997858"/>
    <w:rsid w:val="009B3642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251"/>
    <w:rsid w:val="00A048EC"/>
    <w:rsid w:val="00A30C38"/>
    <w:rsid w:val="00A42BE5"/>
    <w:rsid w:val="00A76F36"/>
    <w:rsid w:val="00A9010E"/>
    <w:rsid w:val="00A940EF"/>
    <w:rsid w:val="00A9726D"/>
    <w:rsid w:val="00AA7326"/>
    <w:rsid w:val="00AB6F4E"/>
    <w:rsid w:val="00AF1EDD"/>
    <w:rsid w:val="00AF4452"/>
    <w:rsid w:val="00AF62CA"/>
    <w:rsid w:val="00B01DA6"/>
    <w:rsid w:val="00B10D67"/>
    <w:rsid w:val="00B22FDE"/>
    <w:rsid w:val="00B23D05"/>
    <w:rsid w:val="00B2643E"/>
    <w:rsid w:val="00B32D4B"/>
    <w:rsid w:val="00B402B9"/>
    <w:rsid w:val="00B437D5"/>
    <w:rsid w:val="00B55072"/>
    <w:rsid w:val="00B57659"/>
    <w:rsid w:val="00B60D54"/>
    <w:rsid w:val="00B63554"/>
    <w:rsid w:val="00B8205C"/>
    <w:rsid w:val="00B84AF7"/>
    <w:rsid w:val="00B86BCD"/>
    <w:rsid w:val="00B86E6F"/>
    <w:rsid w:val="00B91CA1"/>
    <w:rsid w:val="00B92F96"/>
    <w:rsid w:val="00B96060"/>
    <w:rsid w:val="00BA4252"/>
    <w:rsid w:val="00BC21B4"/>
    <w:rsid w:val="00BC232B"/>
    <w:rsid w:val="00BC3BE0"/>
    <w:rsid w:val="00BD2533"/>
    <w:rsid w:val="00BD35AE"/>
    <w:rsid w:val="00BE5952"/>
    <w:rsid w:val="00BE6BE6"/>
    <w:rsid w:val="00BF0F10"/>
    <w:rsid w:val="00C108B0"/>
    <w:rsid w:val="00C27C1A"/>
    <w:rsid w:val="00C32E88"/>
    <w:rsid w:val="00C36F18"/>
    <w:rsid w:val="00C37817"/>
    <w:rsid w:val="00C406BC"/>
    <w:rsid w:val="00C40BE4"/>
    <w:rsid w:val="00C41DE3"/>
    <w:rsid w:val="00C43401"/>
    <w:rsid w:val="00C47206"/>
    <w:rsid w:val="00C536C9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380C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4E79"/>
    <w:rsid w:val="00E96A2B"/>
    <w:rsid w:val="00EA246E"/>
    <w:rsid w:val="00EA259E"/>
    <w:rsid w:val="00EA27AA"/>
    <w:rsid w:val="00EB26BB"/>
    <w:rsid w:val="00EB41CB"/>
    <w:rsid w:val="00EB5B19"/>
    <w:rsid w:val="00EB7821"/>
    <w:rsid w:val="00EC1995"/>
    <w:rsid w:val="00EC4C86"/>
    <w:rsid w:val="00ED0377"/>
    <w:rsid w:val="00EE0DD7"/>
    <w:rsid w:val="00EE2CA3"/>
    <w:rsid w:val="00EE53F7"/>
    <w:rsid w:val="00EF7481"/>
    <w:rsid w:val="00F14176"/>
    <w:rsid w:val="00F158D3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2FB7"/>
    <w:rsid w:val="00F83AD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LeftAlignment">
    <w:name w:val="LeftAlignment"/>
    <w:basedOn w:val="Normal"/>
    <w:link w:val="LeftAlignmentChar"/>
    <w:qFormat/>
    <w:rsid w:val="00BA4252"/>
    <w:pPr>
      <w:spacing w:after="0"/>
    </w:pPr>
    <w:rPr>
      <w:rFonts w:ascii="Segoe UI" w:eastAsiaTheme="minorEastAsia" w:hAnsi="Segoe UI" w:cs="Segoe UI"/>
      <w:sz w:val="14"/>
      <w:szCs w:val="14"/>
    </w:rPr>
  </w:style>
  <w:style w:type="character" w:customStyle="1" w:styleId="LeftAlignmentChar">
    <w:name w:val="LeftAlignment Char"/>
    <w:basedOn w:val="DefaultParagraphFont"/>
    <w:link w:val="LeftAlignment"/>
    <w:rsid w:val="00BA4252"/>
    <w:rPr>
      <w:rFonts w:ascii="Segoe UI" w:eastAsiaTheme="minorEastAsia" w:hAnsi="Segoe UI" w:cs="Segoe UI"/>
      <w:sz w:val="14"/>
      <w:szCs w:val="14"/>
    </w:rPr>
  </w:style>
  <w:style w:type="paragraph" w:customStyle="1" w:styleId="RightAlignmentNormal">
    <w:name w:val="RightAlignmentNormal"/>
    <w:basedOn w:val="Normal"/>
    <w:link w:val="RightAlignmentNormalChar"/>
    <w:qFormat/>
    <w:rsid w:val="00BA4252"/>
    <w:pPr>
      <w:spacing w:after="0"/>
      <w:jc w:val="right"/>
    </w:pPr>
    <w:rPr>
      <w:rFonts w:ascii="Segoe UI" w:eastAsiaTheme="minorEastAsia" w:hAnsi="Segoe UI" w:cs="Segoe UI"/>
      <w:sz w:val="14"/>
      <w:szCs w:val="14"/>
    </w:rPr>
  </w:style>
  <w:style w:type="character" w:customStyle="1" w:styleId="RightAlignmentNormalChar">
    <w:name w:val="RightAlignmentNormal Char"/>
    <w:basedOn w:val="DefaultParagraphFont"/>
    <w:link w:val="RightAlignmentNormal"/>
    <w:rsid w:val="00BA4252"/>
    <w:rPr>
      <w:rFonts w:ascii="Segoe UI" w:eastAsiaTheme="minorEastAsia" w:hAnsi="Segoe UI" w:cs="Segoe UI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6CD3F-B5CD-44AF-95FB-9954DD94246E}"/>
      </w:docPartPr>
      <w:docPartBody>
        <w:p w:rsidR="001D194D" w:rsidRDefault="0078233C">
          <w:r w:rsidRPr="008B6A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09371B"/>
    <w:rsid w:val="001024F7"/>
    <w:rsid w:val="00112A87"/>
    <w:rsid w:val="00133336"/>
    <w:rsid w:val="001D194D"/>
    <w:rsid w:val="001D6FE3"/>
    <w:rsid w:val="001F6C15"/>
    <w:rsid w:val="00216081"/>
    <w:rsid w:val="002210C8"/>
    <w:rsid w:val="0027442B"/>
    <w:rsid w:val="002A6E8F"/>
    <w:rsid w:val="002B3B07"/>
    <w:rsid w:val="002B40FC"/>
    <w:rsid w:val="002B6532"/>
    <w:rsid w:val="002F6AA1"/>
    <w:rsid w:val="003156C4"/>
    <w:rsid w:val="003370D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40256"/>
    <w:rsid w:val="00591BD2"/>
    <w:rsid w:val="005C545E"/>
    <w:rsid w:val="005E35BE"/>
    <w:rsid w:val="006B3526"/>
    <w:rsid w:val="00781235"/>
    <w:rsid w:val="0078233C"/>
    <w:rsid w:val="00784F9C"/>
    <w:rsid w:val="007F1293"/>
    <w:rsid w:val="0080614B"/>
    <w:rsid w:val="00817E69"/>
    <w:rsid w:val="0089757A"/>
    <w:rsid w:val="008A720C"/>
    <w:rsid w:val="00916429"/>
    <w:rsid w:val="00920D69"/>
    <w:rsid w:val="009A5EC5"/>
    <w:rsid w:val="009C4954"/>
    <w:rsid w:val="009E7F5B"/>
    <w:rsid w:val="00A01C7A"/>
    <w:rsid w:val="00A103E8"/>
    <w:rsid w:val="00A10449"/>
    <w:rsid w:val="00A46F73"/>
    <w:rsid w:val="00AC48B9"/>
    <w:rsid w:val="00AD7BCB"/>
    <w:rsid w:val="00B06A1E"/>
    <w:rsid w:val="00B176AF"/>
    <w:rsid w:val="00B5335B"/>
    <w:rsid w:val="00B81B02"/>
    <w:rsid w:val="00B95809"/>
    <w:rsid w:val="00BD662E"/>
    <w:rsid w:val="00BE5932"/>
    <w:rsid w:val="00BF27CE"/>
    <w:rsid w:val="00C03606"/>
    <w:rsid w:val="00CB7A61"/>
    <w:rsid w:val="00CB7A74"/>
    <w:rsid w:val="00CC4D9A"/>
    <w:rsid w:val="00CC7327"/>
    <w:rsid w:val="00CD6CA3"/>
    <w:rsid w:val="00D52343"/>
    <w:rsid w:val="00EB2345"/>
    <w:rsid w:val="00F3718A"/>
    <w:rsid w:val="00F37B8E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33C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5A378AE2A06247B8B96433847EB1A999">
    <w:name w:val="5A378AE2A06247B8B96433847EB1A999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A99C71129AE64F969F53D72316049A67">
    <w:name w:val="A99C71129AE64F969F53D72316049A67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C940BCE037B418A857C6947B2965FC1">
    <w:name w:val="2C940BCE037B418A857C6947B2965FC1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89322E0647F403783B4F2044E6A0252">
    <w:name w:val="289322E0647F403783B4F2044E6A0252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P o s i t i o n N o L b l > C o n t r a c t B i l l i n g D e t a i l s P o s i t i o n N o L b l < / C o n t r a c t B i l l i n g D e t a i l s P o s i t i o n N o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a y s > C o n t r a c t B i l l i n g D e t a i l s D a y s < / C o n t r a c t B i l l i n g D e t a i l s D a y s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< / C o n t r a c t B i l l i n g D e t a i l s >  
             < / C o n t r a c t B i l l i n g D e t a i l s G r o u p i n g >  
         < / C o n t r a c t B i l l i n g D e t a i l s M a p p i n g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2025-07-16T10:13:00Z</dcterms:modified>
</cp:coreProperties>
</file>